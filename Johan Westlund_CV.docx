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F3E53" w14:textId="77777777" w:rsidR="008115E5" w:rsidRPr="00B84024" w:rsidRDefault="003225FB">
      <w:pPr>
        <w:pStyle w:val="Namn"/>
        <w:rPr>
          <w:sz w:val="50"/>
          <w:szCs w:val="50"/>
        </w:rPr>
      </w:pPr>
      <w:r>
        <w:rPr>
          <w:noProof/>
          <w:sz w:val="50"/>
          <w:szCs w:val="5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8E13D6D" wp14:editId="13FE50A6">
            <wp:simplePos x="0" y="0"/>
            <wp:positionH relativeFrom="margin">
              <wp:posOffset>4606925</wp:posOffset>
            </wp:positionH>
            <wp:positionV relativeFrom="margin">
              <wp:posOffset>-165100</wp:posOffset>
            </wp:positionV>
            <wp:extent cx="1165860" cy="1014730"/>
            <wp:effectExtent l="0" t="635" r="190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408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96" t="32082" r="420" b="19330"/>
                    <a:stretch/>
                  </pic:blipFill>
                  <pic:spPr bwMode="auto">
                    <a:xfrm rot="16200000">
                      <a:off x="0" y="0"/>
                      <a:ext cx="116586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024" w:rsidRPr="00B84024">
        <w:rPr>
          <w:sz w:val="50"/>
          <w:szCs w:val="50"/>
        </w:rPr>
        <w:t>Johan Westlund</w:t>
      </w:r>
    </w:p>
    <w:p w14:paraId="7276C499" w14:textId="77777777" w:rsidR="008115E5" w:rsidRDefault="00736EDE">
      <w:pPr>
        <w:pStyle w:val="Kontaktinfo"/>
      </w:pPr>
      <w:hyperlink r:id="rId9" w:history="1">
        <w:r w:rsidR="00B84024" w:rsidRPr="007716DC">
          <w:rPr>
            <w:rStyle w:val="Hyperlink"/>
          </w:rPr>
          <w:t>johan.westlund@enmanskonsulterna.se</w:t>
        </w:r>
      </w:hyperlink>
      <w:r w:rsidR="00B84024">
        <w:t xml:space="preserve"> | 070-0436908</w:t>
      </w:r>
    </w:p>
    <w:p w14:paraId="5161289A" w14:textId="77777777" w:rsidR="008115E5" w:rsidRDefault="003225FB">
      <w:pPr>
        <w:pStyle w:val="Heading1"/>
      </w:pPr>
      <w:r>
        <w:t>Summary</w:t>
      </w:r>
    </w:p>
    <w:p w14:paraId="175F8213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Embedded software engineer with more than 5 years of C / C++ experience developing firmware, drivers, libraries and applications for many different processor architectures and operating systems. </w:t>
      </w:r>
    </w:p>
    <w:p w14:paraId="460DDC7B" w14:textId="77777777" w:rsidR="003225FB" w:rsidRPr="003225F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 xml:space="preserve">I have mainly worked with product development in small to medium size agile teams, close to other software and hardware engineers. I am very independent and have no problem working alone as well as working together with other team members. I have good communicative skills and find it easy to talk to people with other professional backgrounds than I have. </w:t>
      </w:r>
    </w:p>
    <w:p w14:paraId="73098281" w14:textId="4EE08DB8" w:rsidR="00630E34" w:rsidRPr="00630E34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3225FB">
        <w:rPr>
          <w:rFonts w:ascii="Tahoma" w:hAnsi="Tahoma" w:cs="Tahoma"/>
          <w:color w:val="6C6C6C"/>
          <w:lang w:val="en-GB"/>
        </w:rPr>
        <w:t>Board bring up, documentation and test has always been a part of my work including measurements and soldering. I also have experience with C# and Java creating test software and integrating low level libraries into these languages as well as some experience with electronic design.</w:t>
      </w:r>
    </w:p>
    <w:p w14:paraId="7C9DF1C7" w14:textId="77777777" w:rsidR="003225FB" w:rsidRDefault="003225FB">
      <w:pPr>
        <w:pStyle w:val="Heading1"/>
      </w:pPr>
      <w:r>
        <w:t>Work experience</w:t>
      </w:r>
    </w:p>
    <w:p w14:paraId="52514F4F" w14:textId="7F2D4C6C" w:rsidR="003225FB" w:rsidRDefault="003225FB" w:rsidP="003225FB">
      <w:pPr>
        <w:rPr>
          <w:b/>
        </w:rPr>
      </w:pPr>
      <w:r>
        <w:rPr>
          <w:b/>
        </w:rPr>
        <w:t>Embedded Software Engineer at BitSim AB</w:t>
      </w:r>
      <w:r w:rsidR="00146990">
        <w:rPr>
          <w:b/>
        </w:rPr>
        <w:t xml:space="preserve">                                                              2015 - 2016</w:t>
      </w:r>
    </w:p>
    <w:p w14:paraId="145C78D2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Product development consultant</w:t>
      </w:r>
      <w:r w:rsidRPr="003225FB">
        <w:rPr>
          <w:rFonts w:ascii="MS Mincho" w:eastAsia="MS Mincho" w:hAnsi="MS Mincho" w:cs="MS Mincho"/>
          <w:lang w:val="en-GB"/>
        </w:rPr>
        <w:t> </w:t>
      </w:r>
    </w:p>
    <w:p w14:paraId="3A93D214" w14:textId="77777777" w:rsidR="003225FB" w:rsidRP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>Firmware, library and application development</w:t>
      </w:r>
    </w:p>
    <w:p w14:paraId="53EF0F2C" w14:textId="77777777" w:rsidR="003225FB" w:rsidRDefault="003225FB" w:rsidP="003225FB">
      <w:pPr>
        <w:pStyle w:val="ListBullet"/>
        <w:rPr>
          <w:lang w:val="en-GB"/>
        </w:rPr>
      </w:pPr>
      <w:r w:rsidRPr="003225FB">
        <w:rPr>
          <w:lang w:val="en-GB"/>
        </w:rPr>
        <w:t xml:space="preserve">Electronic design </w:t>
      </w:r>
    </w:p>
    <w:p w14:paraId="1525F6E2" w14:textId="5455D27D" w:rsidR="003225FB" w:rsidRDefault="003225FB" w:rsidP="003225FB">
      <w:pPr>
        <w:rPr>
          <w:b/>
        </w:rPr>
      </w:pPr>
      <w:r>
        <w:rPr>
          <w:b/>
        </w:rPr>
        <w:t>Embedded Software Engineer at Speed Identity AB</w:t>
      </w:r>
      <w:r w:rsidR="00146990">
        <w:rPr>
          <w:b/>
        </w:rPr>
        <w:t xml:space="preserve">    </w:t>
      </w:r>
      <w:r w:rsidR="00483FA6">
        <w:rPr>
          <w:b/>
        </w:rPr>
        <w:t xml:space="preserve">                                            2012 - 2015</w:t>
      </w:r>
    </w:p>
    <w:p w14:paraId="6C7D0527" w14:textId="77777777" w:rsidR="003225FB" w:rsidRDefault="003225FB" w:rsidP="003225FB">
      <w:pPr>
        <w:pStyle w:val="ListBullet"/>
      </w:pPr>
      <w:r>
        <w:t>Product development and maintenance</w:t>
      </w:r>
    </w:p>
    <w:p w14:paraId="133BAD32" w14:textId="77777777" w:rsidR="003225FB" w:rsidRDefault="003225FB" w:rsidP="003225FB">
      <w:pPr>
        <w:pStyle w:val="ListBullet"/>
      </w:pPr>
      <w:r>
        <w:t>Firmware, library and application development</w:t>
      </w:r>
    </w:p>
    <w:p w14:paraId="73700CBC" w14:textId="3B5D5E3A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System Developer at Combitech AB</w:t>
      </w:r>
      <w:r w:rsidR="00483FA6">
        <w:rPr>
          <w:b/>
        </w:rPr>
        <w:t xml:space="preserve">                                                                           2011 - 2012</w:t>
      </w:r>
    </w:p>
    <w:p w14:paraId="2CA583A1" w14:textId="6650D203" w:rsidR="003225FB" w:rsidRPr="003225FB" w:rsidRDefault="003225FB" w:rsidP="003225FB">
      <w:pPr>
        <w:pStyle w:val="ListBullet"/>
        <w:rPr>
          <w:rFonts w:ascii="Times" w:hAnsi="Times" w:cs="Times"/>
          <w:color w:val="000000"/>
          <w:sz w:val="24"/>
          <w:szCs w:val="24"/>
          <w:lang w:val="en-GB"/>
        </w:rPr>
      </w:pPr>
      <w:r>
        <w:rPr>
          <w:lang w:val="en-GB"/>
        </w:rPr>
        <w:t xml:space="preserve">Software development and maintenance at Ericsson AB </w:t>
      </w:r>
      <w:r w:rsidR="00687FD2">
        <w:rPr>
          <w:lang w:val="en-GB"/>
        </w:rPr>
        <w:br/>
      </w:r>
      <w:r>
        <w:rPr>
          <w:lang w:val="en-GB"/>
        </w:rPr>
        <w:t xml:space="preserve">working with time synchronization in radio base stations. </w:t>
      </w:r>
    </w:p>
    <w:p w14:paraId="64B790BA" w14:textId="77777777" w:rsidR="003225FB" w:rsidRDefault="003225FB" w:rsidP="003225FB">
      <w:pPr>
        <w:pStyle w:val="Heading1"/>
        <w:rPr>
          <w:lang w:val="en-GB"/>
        </w:rPr>
      </w:pPr>
      <w:r>
        <w:rPr>
          <w:lang w:val="en-GB"/>
        </w:rPr>
        <w:t>Education</w:t>
      </w:r>
    </w:p>
    <w:p w14:paraId="71381638" w14:textId="6669343A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Engineering Physics and Technical Engineering – M.Sc. System on Chip</w:t>
      </w:r>
      <w:r w:rsidR="00483FA6">
        <w:rPr>
          <w:b/>
        </w:rPr>
        <w:t xml:space="preserve">                2005-2011</w:t>
      </w:r>
    </w:p>
    <w:p w14:paraId="0FB95CB4" w14:textId="77777777" w:rsidR="003225FB" w:rsidRDefault="003225FB" w:rsidP="003225FB">
      <w:pPr>
        <w:pStyle w:val="ListBullet"/>
        <w:numPr>
          <w:ilvl w:val="0"/>
          <w:numId w:val="0"/>
        </w:numPr>
        <w:ind w:left="216" w:hanging="216"/>
        <w:rPr>
          <w:b/>
          <w:i/>
        </w:rPr>
      </w:pPr>
      <w:r>
        <w:rPr>
          <w:b/>
          <w:i/>
        </w:rPr>
        <w:t>Master Thesis: Voice Processor on an FPGA</w:t>
      </w:r>
    </w:p>
    <w:p w14:paraId="552630B1" w14:textId="77777777" w:rsidR="008115E5" w:rsidRDefault="003225FB" w:rsidP="003225FB">
      <w:pPr>
        <w:pStyle w:val="Heading1"/>
      </w:pPr>
      <w:r>
        <w:t>Keywords</w:t>
      </w:r>
    </w:p>
    <w:p w14:paraId="5F580CC2" w14:textId="77777777" w:rsidR="0086586B" w:rsidRDefault="003225FB" w:rsidP="003225FB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  <w:sectPr w:rsidR="0086586B" w:rsidSect="00691927">
          <w:headerReference w:type="default" r:id="rId10"/>
          <w:footerReference w:type="default" r:id="rId11"/>
          <w:headerReference w:type="first" r:id="rId12"/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  <w:r w:rsidRPr="003225FB">
        <w:rPr>
          <w:rFonts w:ascii="Tahoma" w:hAnsi="Tahoma" w:cs="Tahoma"/>
          <w:color w:val="6C6C6C"/>
          <w:lang w:val="en-GB"/>
        </w:rPr>
        <w:t>C, C++, Micro controller</w:t>
      </w:r>
      <w:r>
        <w:rPr>
          <w:rFonts w:ascii="Tahoma" w:hAnsi="Tahoma" w:cs="Tahoma"/>
          <w:color w:val="6C6C6C"/>
          <w:lang w:val="en-GB"/>
        </w:rPr>
        <w:t>s, Windows, Linux, SVN, GIT, C#</w:t>
      </w:r>
    </w:p>
    <w:p w14:paraId="3526E532" w14:textId="17757DDB" w:rsidR="003225FB" w:rsidRDefault="004F4949" w:rsidP="004F4949">
      <w:pPr>
        <w:pStyle w:val="Heading1"/>
        <w:rPr>
          <w:lang w:val="en-GB"/>
        </w:rPr>
      </w:pPr>
      <w:r>
        <w:rPr>
          <w:lang w:val="en-GB"/>
        </w:rPr>
        <w:lastRenderedPageBreak/>
        <w:t>Skills and tools</w:t>
      </w:r>
    </w:p>
    <w:p w14:paraId="13329B1E" w14:textId="1FA908F3" w:rsidR="004F4949" w:rsidRDefault="004F4949" w:rsidP="004F4949">
      <w:pPr>
        <w:rPr>
          <w:lang w:val="en-GB"/>
        </w:rPr>
      </w:pPr>
      <w:r>
        <w:rPr>
          <w:lang w:val="en-GB"/>
        </w:rPr>
        <w:t>(2) Some experience   (3) Experience   (4) Good experience   (5) Mentor</w:t>
      </w:r>
    </w:p>
    <w:p w14:paraId="045253B8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36E56827" w14:textId="77777777" w:rsidTr="00953C5C">
        <w:tc>
          <w:tcPr>
            <w:tcW w:w="2290" w:type="dxa"/>
          </w:tcPr>
          <w:p w14:paraId="756BF14C" w14:textId="5914BA0C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Languages</w:t>
            </w:r>
          </w:p>
        </w:tc>
        <w:tc>
          <w:tcPr>
            <w:tcW w:w="1399" w:type="dxa"/>
          </w:tcPr>
          <w:p w14:paraId="4914F635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443623FF" w14:textId="0B3239C7" w:rsidR="004F4949" w:rsidRPr="004F4949" w:rsidRDefault="004F4949" w:rsidP="004F49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Systems</w:t>
            </w:r>
          </w:p>
        </w:tc>
        <w:tc>
          <w:tcPr>
            <w:tcW w:w="1503" w:type="dxa"/>
          </w:tcPr>
          <w:p w14:paraId="6C0FD82F" w14:textId="77777777" w:rsidR="004F4949" w:rsidRDefault="004F4949" w:rsidP="004F4949">
            <w:pPr>
              <w:jc w:val="center"/>
              <w:rPr>
                <w:lang w:val="en-GB"/>
              </w:rPr>
            </w:pPr>
          </w:p>
        </w:tc>
      </w:tr>
      <w:tr w:rsidR="004F4949" w14:paraId="2386DCFA" w14:textId="77777777" w:rsidTr="00953C5C">
        <w:tc>
          <w:tcPr>
            <w:tcW w:w="2290" w:type="dxa"/>
          </w:tcPr>
          <w:p w14:paraId="19D97B5C" w14:textId="20DF2B7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399" w:type="dxa"/>
          </w:tcPr>
          <w:p w14:paraId="475E2E12" w14:textId="76EBFAAE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31A447B" w14:textId="661FCE9C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03" w:type="dxa"/>
          </w:tcPr>
          <w:p w14:paraId="21C1D14B" w14:textId="04CE3F2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17ACBE7F" w14:textId="77777777" w:rsidTr="00953C5C">
        <w:tc>
          <w:tcPr>
            <w:tcW w:w="2290" w:type="dxa"/>
          </w:tcPr>
          <w:p w14:paraId="07D82C2E" w14:textId="322CED4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C++</w:t>
            </w:r>
          </w:p>
        </w:tc>
        <w:tc>
          <w:tcPr>
            <w:tcW w:w="1399" w:type="dxa"/>
          </w:tcPr>
          <w:p w14:paraId="0B238D86" w14:textId="55FCDA66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6DF8F29E" w14:textId="6D463599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XP/7/10</w:t>
            </w:r>
          </w:p>
        </w:tc>
        <w:tc>
          <w:tcPr>
            <w:tcW w:w="1503" w:type="dxa"/>
          </w:tcPr>
          <w:p w14:paraId="0280864C" w14:textId="77586C37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9D8195F" w14:textId="77777777" w:rsidTr="00953C5C">
        <w:tc>
          <w:tcPr>
            <w:tcW w:w="2290" w:type="dxa"/>
          </w:tcPr>
          <w:p w14:paraId="326D2171" w14:textId="5D7F9C6D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C#</w:t>
            </w:r>
          </w:p>
        </w:tc>
        <w:tc>
          <w:tcPr>
            <w:tcW w:w="1399" w:type="dxa"/>
          </w:tcPr>
          <w:p w14:paraId="1FA8A872" w14:textId="60535830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452E054" w14:textId="3983233F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Windows XP/7 Embedded</w:t>
            </w:r>
          </w:p>
        </w:tc>
        <w:tc>
          <w:tcPr>
            <w:tcW w:w="1503" w:type="dxa"/>
          </w:tcPr>
          <w:p w14:paraId="1A74B1DD" w14:textId="163C5FA9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0F5C56E7" w14:textId="77777777" w:rsidTr="00953C5C">
        <w:tc>
          <w:tcPr>
            <w:tcW w:w="2290" w:type="dxa"/>
          </w:tcPr>
          <w:p w14:paraId="3FCED258" w14:textId="03A0FCA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</w:p>
        </w:tc>
        <w:tc>
          <w:tcPr>
            <w:tcW w:w="1399" w:type="dxa"/>
          </w:tcPr>
          <w:p w14:paraId="7C684E09" w14:textId="786B212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4886A7D4" w14:textId="764CA4C2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  <w:tc>
          <w:tcPr>
            <w:tcW w:w="1503" w:type="dxa"/>
          </w:tcPr>
          <w:p w14:paraId="70E153E4" w14:textId="252E9C9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6E10ED6D" w14:textId="77777777" w:rsidTr="00953C5C">
        <w:tc>
          <w:tcPr>
            <w:tcW w:w="2290" w:type="dxa"/>
          </w:tcPr>
          <w:p w14:paraId="0D78C355" w14:textId="52089011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Assembly</w:t>
            </w:r>
          </w:p>
        </w:tc>
        <w:tc>
          <w:tcPr>
            <w:tcW w:w="1399" w:type="dxa"/>
          </w:tcPr>
          <w:p w14:paraId="6CEA5510" w14:textId="40E478DD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74CE4810" w14:textId="7559A2C8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ThreadX</w:t>
            </w:r>
          </w:p>
        </w:tc>
        <w:tc>
          <w:tcPr>
            <w:tcW w:w="1503" w:type="dxa"/>
          </w:tcPr>
          <w:p w14:paraId="28AF7464" w14:textId="083AA15B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24153ADB" w14:textId="77777777" w:rsidTr="00953C5C">
        <w:tc>
          <w:tcPr>
            <w:tcW w:w="2290" w:type="dxa"/>
          </w:tcPr>
          <w:p w14:paraId="1B1CB4B9" w14:textId="2D8BC56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Verilog</w:t>
            </w:r>
          </w:p>
        </w:tc>
        <w:tc>
          <w:tcPr>
            <w:tcW w:w="1399" w:type="dxa"/>
          </w:tcPr>
          <w:p w14:paraId="374DCC30" w14:textId="17FD9512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E9F2302" w14:textId="0AC6B9B0" w:rsidR="004F4949" w:rsidRDefault="004F4949" w:rsidP="004F4949">
            <w:pPr>
              <w:rPr>
                <w:lang w:val="en-GB"/>
              </w:rPr>
            </w:pPr>
            <w:r>
              <w:rPr>
                <w:lang w:val="en-GB"/>
              </w:rPr>
              <w:t>Android</w:t>
            </w:r>
          </w:p>
        </w:tc>
        <w:tc>
          <w:tcPr>
            <w:tcW w:w="1503" w:type="dxa"/>
          </w:tcPr>
          <w:p w14:paraId="7A0EC7D5" w14:textId="4C4CD8A1" w:rsidR="004F4949" w:rsidRDefault="004F4949" w:rsidP="004F49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294D9064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3EE258A" w14:textId="77777777" w:rsidTr="00953C5C">
        <w:tc>
          <w:tcPr>
            <w:tcW w:w="2290" w:type="dxa"/>
          </w:tcPr>
          <w:p w14:paraId="6F769EF9" w14:textId="1EE310E8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IDEs and Tools</w:t>
            </w:r>
          </w:p>
        </w:tc>
        <w:tc>
          <w:tcPr>
            <w:tcW w:w="1399" w:type="dxa"/>
          </w:tcPr>
          <w:p w14:paraId="34BDA6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6AA87600" w14:textId="51AA2AD6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Libraries and Frameworks</w:t>
            </w:r>
          </w:p>
        </w:tc>
        <w:tc>
          <w:tcPr>
            <w:tcW w:w="1503" w:type="dxa"/>
          </w:tcPr>
          <w:p w14:paraId="5BC3DC7A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18A4B7C7" w14:textId="77777777" w:rsidTr="00953C5C">
        <w:tc>
          <w:tcPr>
            <w:tcW w:w="2290" w:type="dxa"/>
          </w:tcPr>
          <w:p w14:paraId="6222E437" w14:textId="083A281D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Eclipse</w:t>
            </w:r>
          </w:p>
        </w:tc>
        <w:tc>
          <w:tcPr>
            <w:tcW w:w="1399" w:type="dxa"/>
          </w:tcPr>
          <w:p w14:paraId="6F99FDF3" w14:textId="0508054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01B049AB" w14:textId="3396B6F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.NET</w:t>
            </w:r>
          </w:p>
        </w:tc>
        <w:tc>
          <w:tcPr>
            <w:tcW w:w="1503" w:type="dxa"/>
          </w:tcPr>
          <w:p w14:paraId="6306D84C" w14:textId="5E99C7D3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64F93D25" w14:textId="77777777" w:rsidTr="00953C5C">
        <w:tc>
          <w:tcPr>
            <w:tcW w:w="2290" w:type="dxa"/>
          </w:tcPr>
          <w:p w14:paraId="022B0172" w14:textId="3A21A83E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Visual Studio</w:t>
            </w:r>
          </w:p>
        </w:tc>
        <w:tc>
          <w:tcPr>
            <w:tcW w:w="1399" w:type="dxa"/>
          </w:tcPr>
          <w:p w14:paraId="46E33613" w14:textId="1FBFDF8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59E5192" w14:textId="37F5723A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GStreamer</w:t>
            </w:r>
          </w:p>
        </w:tc>
        <w:tc>
          <w:tcPr>
            <w:tcW w:w="1503" w:type="dxa"/>
          </w:tcPr>
          <w:p w14:paraId="75AC1046" w14:textId="76AD32E9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220A03CE" w14:textId="77777777" w:rsidTr="00953C5C">
        <w:tc>
          <w:tcPr>
            <w:tcW w:w="2290" w:type="dxa"/>
          </w:tcPr>
          <w:p w14:paraId="48ABAE0D" w14:textId="384025D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GNU Toolchain</w:t>
            </w:r>
          </w:p>
        </w:tc>
        <w:tc>
          <w:tcPr>
            <w:tcW w:w="1399" w:type="dxa"/>
          </w:tcPr>
          <w:p w14:paraId="7D40FAFE" w14:textId="1EEFB469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0E9CD0C" w14:textId="5E2BEEC4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OpenSSL</w:t>
            </w:r>
          </w:p>
        </w:tc>
        <w:tc>
          <w:tcPr>
            <w:tcW w:w="1503" w:type="dxa"/>
          </w:tcPr>
          <w:p w14:paraId="646C190D" w14:textId="6E38489E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1D21CB58" w14:textId="77777777" w:rsidTr="00953C5C">
        <w:tc>
          <w:tcPr>
            <w:tcW w:w="2290" w:type="dxa"/>
          </w:tcPr>
          <w:p w14:paraId="7540C7E1" w14:textId="0FF8A8B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GDB</w:t>
            </w:r>
          </w:p>
        </w:tc>
        <w:tc>
          <w:tcPr>
            <w:tcW w:w="1399" w:type="dxa"/>
          </w:tcPr>
          <w:p w14:paraId="5140FEF8" w14:textId="6CE8DC9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582503A" w14:textId="5673AAEC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SDL</w:t>
            </w:r>
          </w:p>
        </w:tc>
        <w:tc>
          <w:tcPr>
            <w:tcW w:w="1503" w:type="dxa"/>
          </w:tcPr>
          <w:p w14:paraId="334C9CA2" w14:textId="210966E7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2215BC8E" w14:textId="77777777" w:rsidTr="00953C5C">
        <w:tc>
          <w:tcPr>
            <w:tcW w:w="2290" w:type="dxa"/>
          </w:tcPr>
          <w:p w14:paraId="3482B64D" w14:textId="516D0E68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Altium Designer</w:t>
            </w:r>
          </w:p>
        </w:tc>
        <w:tc>
          <w:tcPr>
            <w:tcW w:w="1399" w:type="dxa"/>
          </w:tcPr>
          <w:p w14:paraId="15987ED1" w14:textId="3C643CEA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45DF69" w14:textId="7BDC03A9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Zlib</w:t>
            </w:r>
          </w:p>
        </w:tc>
        <w:tc>
          <w:tcPr>
            <w:tcW w:w="1503" w:type="dxa"/>
          </w:tcPr>
          <w:p w14:paraId="11987D90" w14:textId="00BD6804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33480053" w14:textId="77777777" w:rsidTr="00953C5C">
        <w:trPr>
          <w:trHeight w:val="287"/>
        </w:trPr>
        <w:tc>
          <w:tcPr>
            <w:tcW w:w="2290" w:type="dxa"/>
          </w:tcPr>
          <w:p w14:paraId="36EF52C0" w14:textId="5FCE7FC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Eagle PCB</w:t>
            </w:r>
          </w:p>
        </w:tc>
        <w:tc>
          <w:tcPr>
            <w:tcW w:w="1399" w:type="dxa"/>
          </w:tcPr>
          <w:p w14:paraId="16466E50" w14:textId="6C81BABE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702AF62" w14:textId="42855E62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OpenCV</w:t>
            </w:r>
          </w:p>
        </w:tc>
        <w:tc>
          <w:tcPr>
            <w:tcW w:w="1503" w:type="dxa"/>
          </w:tcPr>
          <w:p w14:paraId="2D0EFE8C" w14:textId="7D4C087D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F4949" w14:paraId="55FA951E" w14:textId="77777777" w:rsidTr="00953C5C">
        <w:tc>
          <w:tcPr>
            <w:tcW w:w="2290" w:type="dxa"/>
          </w:tcPr>
          <w:p w14:paraId="256CD1CC" w14:textId="6A82B640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MPLABX</w:t>
            </w:r>
          </w:p>
        </w:tc>
        <w:tc>
          <w:tcPr>
            <w:tcW w:w="1399" w:type="dxa"/>
          </w:tcPr>
          <w:p w14:paraId="5AB93D26" w14:textId="47E5EDC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F6BC3EF" w14:textId="1182B656" w:rsidR="004F4949" w:rsidRDefault="004F4949" w:rsidP="003D7F1F">
            <w:pPr>
              <w:rPr>
                <w:lang w:val="en-GB"/>
              </w:rPr>
            </w:pPr>
            <w:r>
              <w:rPr>
                <w:lang w:val="en-GB"/>
              </w:rPr>
              <w:t>OpenGL</w:t>
            </w:r>
          </w:p>
        </w:tc>
        <w:tc>
          <w:tcPr>
            <w:tcW w:w="1503" w:type="dxa"/>
          </w:tcPr>
          <w:p w14:paraId="3448553B" w14:textId="68EE959A" w:rsidR="004F4949" w:rsidRDefault="004F4949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B1F77A6" w14:textId="77777777" w:rsidR="004F4949" w:rsidRDefault="004F4949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4F4949" w14:paraId="0B517C2D" w14:textId="77777777" w:rsidTr="00953C5C">
        <w:tc>
          <w:tcPr>
            <w:tcW w:w="2290" w:type="dxa"/>
          </w:tcPr>
          <w:p w14:paraId="0046BF20" w14:textId="339296B5" w:rsidR="004F4949" w:rsidRPr="004F4949" w:rsidRDefault="004F4949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Architectures</w:t>
            </w:r>
          </w:p>
        </w:tc>
        <w:tc>
          <w:tcPr>
            <w:tcW w:w="1399" w:type="dxa"/>
          </w:tcPr>
          <w:p w14:paraId="351EED7E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7E89BD75" w14:textId="7B09E631" w:rsidR="004F4949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Communications</w:t>
            </w:r>
          </w:p>
        </w:tc>
        <w:tc>
          <w:tcPr>
            <w:tcW w:w="1503" w:type="dxa"/>
          </w:tcPr>
          <w:p w14:paraId="0536330F" w14:textId="77777777" w:rsidR="004F4949" w:rsidRDefault="004F4949" w:rsidP="003D7F1F">
            <w:pPr>
              <w:jc w:val="center"/>
              <w:rPr>
                <w:lang w:val="en-GB"/>
              </w:rPr>
            </w:pPr>
          </w:p>
        </w:tc>
      </w:tr>
      <w:tr w:rsidR="004F4949" w14:paraId="3565B89C" w14:textId="77777777" w:rsidTr="00953C5C">
        <w:tc>
          <w:tcPr>
            <w:tcW w:w="2290" w:type="dxa"/>
          </w:tcPr>
          <w:p w14:paraId="501586E4" w14:textId="5BDD5733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x86 / x64</w:t>
            </w:r>
          </w:p>
        </w:tc>
        <w:tc>
          <w:tcPr>
            <w:tcW w:w="1399" w:type="dxa"/>
          </w:tcPr>
          <w:p w14:paraId="64E4A9AC" w14:textId="2B519CB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334E2B50" w14:textId="30ACCE7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UART</w:t>
            </w:r>
          </w:p>
        </w:tc>
        <w:tc>
          <w:tcPr>
            <w:tcW w:w="1503" w:type="dxa"/>
          </w:tcPr>
          <w:p w14:paraId="58E07141" w14:textId="4FA66981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3F86B23A" w14:textId="77777777" w:rsidTr="00953C5C">
        <w:tc>
          <w:tcPr>
            <w:tcW w:w="2290" w:type="dxa"/>
          </w:tcPr>
          <w:p w14:paraId="1A680507" w14:textId="556724C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 Cortex</w:t>
            </w:r>
          </w:p>
        </w:tc>
        <w:tc>
          <w:tcPr>
            <w:tcW w:w="1399" w:type="dxa"/>
          </w:tcPr>
          <w:p w14:paraId="2395948B" w14:textId="74F54A2D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3C705869" w14:textId="70791C5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RS232</w:t>
            </w:r>
          </w:p>
        </w:tc>
        <w:tc>
          <w:tcPr>
            <w:tcW w:w="1503" w:type="dxa"/>
          </w:tcPr>
          <w:p w14:paraId="3CFC8BA9" w14:textId="3E2A5F0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00426112" w14:textId="77777777" w:rsidTr="00953C5C">
        <w:tc>
          <w:tcPr>
            <w:tcW w:w="2290" w:type="dxa"/>
          </w:tcPr>
          <w:p w14:paraId="2D704120" w14:textId="70F9E92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ARM9 / ARM11</w:t>
            </w:r>
          </w:p>
        </w:tc>
        <w:tc>
          <w:tcPr>
            <w:tcW w:w="1399" w:type="dxa"/>
          </w:tcPr>
          <w:p w14:paraId="467F2B3C" w14:textId="012BA7AC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17AA88FF" w14:textId="71404A01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USB 2.0 / USB 3.0</w:t>
            </w:r>
          </w:p>
        </w:tc>
        <w:tc>
          <w:tcPr>
            <w:tcW w:w="1503" w:type="dxa"/>
          </w:tcPr>
          <w:p w14:paraId="04565D35" w14:textId="7A8C09F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1473C71" w14:textId="77777777" w:rsidTr="00953C5C">
        <w:tc>
          <w:tcPr>
            <w:tcW w:w="2290" w:type="dxa"/>
          </w:tcPr>
          <w:p w14:paraId="0D92A677" w14:textId="3E72BD0F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8051</w:t>
            </w:r>
          </w:p>
        </w:tc>
        <w:tc>
          <w:tcPr>
            <w:tcW w:w="1399" w:type="dxa"/>
          </w:tcPr>
          <w:p w14:paraId="4E08DC2D" w14:textId="02CC26C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44F3945A" w14:textId="4A640EDC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I2C</w:t>
            </w:r>
          </w:p>
        </w:tc>
        <w:tc>
          <w:tcPr>
            <w:tcW w:w="1503" w:type="dxa"/>
          </w:tcPr>
          <w:p w14:paraId="4F8F233A" w14:textId="69686AE7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4F4949" w14:paraId="70F2E169" w14:textId="77777777" w:rsidTr="00953C5C">
        <w:tc>
          <w:tcPr>
            <w:tcW w:w="2290" w:type="dxa"/>
          </w:tcPr>
          <w:p w14:paraId="64E682C1" w14:textId="52CBC95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Atmega32</w:t>
            </w:r>
          </w:p>
        </w:tc>
        <w:tc>
          <w:tcPr>
            <w:tcW w:w="1399" w:type="dxa"/>
          </w:tcPr>
          <w:p w14:paraId="7A331FCB" w14:textId="6CF7BFEF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1657AE5A" w14:textId="7B9AE98E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SPI</w:t>
            </w:r>
          </w:p>
        </w:tc>
        <w:tc>
          <w:tcPr>
            <w:tcW w:w="1503" w:type="dxa"/>
          </w:tcPr>
          <w:p w14:paraId="3CC8730F" w14:textId="65DA1614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4F4949" w14:paraId="48822D50" w14:textId="77777777" w:rsidTr="00953C5C">
        <w:tc>
          <w:tcPr>
            <w:tcW w:w="2290" w:type="dxa"/>
          </w:tcPr>
          <w:p w14:paraId="30BE669E" w14:textId="6EF79665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PIC24</w:t>
            </w:r>
          </w:p>
        </w:tc>
        <w:tc>
          <w:tcPr>
            <w:tcW w:w="1399" w:type="dxa"/>
          </w:tcPr>
          <w:p w14:paraId="13737D6A" w14:textId="778B28E5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509EFFF5" w14:textId="00FEF269" w:rsidR="004F4949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Ethernet</w:t>
            </w:r>
          </w:p>
        </w:tc>
        <w:tc>
          <w:tcPr>
            <w:tcW w:w="1503" w:type="dxa"/>
          </w:tcPr>
          <w:p w14:paraId="7ECE3989" w14:textId="7A8DE843" w:rsidR="004F4949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0DD01F6D" w14:textId="77777777" w:rsidR="00710383" w:rsidRDefault="00710383" w:rsidP="004F4949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1399"/>
        <w:gridCol w:w="3969"/>
        <w:gridCol w:w="1503"/>
      </w:tblGrid>
      <w:tr w:rsidR="00710383" w14:paraId="24378868" w14:textId="77777777" w:rsidTr="00953C5C">
        <w:tc>
          <w:tcPr>
            <w:tcW w:w="2290" w:type="dxa"/>
          </w:tcPr>
          <w:p w14:paraId="7023191B" w14:textId="759F93BD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Versioning</w:t>
            </w:r>
          </w:p>
        </w:tc>
        <w:tc>
          <w:tcPr>
            <w:tcW w:w="1399" w:type="dxa"/>
          </w:tcPr>
          <w:p w14:paraId="0D87256F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  <w:tc>
          <w:tcPr>
            <w:tcW w:w="3969" w:type="dxa"/>
          </w:tcPr>
          <w:p w14:paraId="14B3DA49" w14:textId="2C70BE76" w:rsidR="00710383" w:rsidRPr="004F4949" w:rsidRDefault="00710383" w:rsidP="003D7F1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Industries</w:t>
            </w:r>
          </w:p>
        </w:tc>
        <w:tc>
          <w:tcPr>
            <w:tcW w:w="1503" w:type="dxa"/>
          </w:tcPr>
          <w:p w14:paraId="52C9D685" w14:textId="77777777" w:rsidR="00710383" w:rsidRDefault="00710383" w:rsidP="003D7F1F">
            <w:pPr>
              <w:jc w:val="center"/>
              <w:rPr>
                <w:lang w:val="en-GB"/>
              </w:rPr>
            </w:pPr>
          </w:p>
        </w:tc>
      </w:tr>
      <w:tr w:rsidR="00710383" w14:paraId="002D9B6B" w14:textId="77777777" w:rsidTr="00953C5C">
        <w:tc>
          <w:tcPr>
            <w:tcW w:w="2290" w:type="dxa"/>
          </w:tcPr>
          <w:p w14:paraId="0178BA54" w14:textId="78CCFDD5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SVN</w:t>
            </w:r>
          </w:p>
        </w:tc>
        <w:tc>
          <w:tcPr>
            <w:tcW w:w="1399" w:type="dxa"/>
          </w:tcPr>
          <w:p w14:paraId="0F90D301" w14:textId="5885A904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41FB8077" w14:textId="768B6B73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Industrial</w:t>
            </w:r>
          </w:p>
        </w:tc>
        <w:tc>
          <w:tcPr>
            <w:tcW w:w="1503" w:type="dxa"/>
          </w:tcPr>
          <w:p w14:paraId="687C35EC" w14:textId="31E68A0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710383" w14:paraId="69797B98" w14:textId="77777777" w:rsidTr="00953C5C">
        <w:tc>
          <w:tcPr>
            <w:tcW w:w="2290" w:type="dxa"/>
          </w:tcPr>
          <w:p w14:paraId="70B014EF" w14:textId="6B32BBE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GIT</w:t>
            </w:r>
          </w:p>
        </w:tc>
        <w:tc>
          <w:tcPr>
            <w:tcW w:w="1399" w:type="dxa"/>
          </w:tcPr>
          <w:p w14:paraId="2E201674" w14:textId="1AB1E961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969" w:type="dxa"/>
          </w:tcPr>
          <w:p w14:paraId="200A2B25" w14:textId="5DA6113D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Government</w:t>
            </w:r>
          </w:p>
        </w:tc>
        <w:tc>
          <w:tcPr>
            <w:tcW w:w="1503" w:type="dxa"/>
          </w:tcPr>
          <w:p w14:paraId="4125FD76" w14:textId="744A44D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3520F1D" w14:textId="77777777" w:rsidTr="00953C5C">
        <w:tc>
          <w:tcPr>
            <w:tcW w:w="2290" w:type="dxa"/>
          </w:tcPr>
          <w:p w14:paraId="74876D5A" w14:textId="14607480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JIRA</w:t>
            </w:r>
          </w:p>
        </w:tc>
        <w:tc>
          <w:tcPr>
            <w:tcW w:w="1399" w:type="dxa"/>
          </w:tcPr>
          <w:p w14:paraId="0A7B0E8F" w14:textId="3652E96F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969" w:type="dxa"/>
          </w:tcPr>
          <w:p w14:paraId="2DEA36FA" w14:textId="46F031BE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Data Security</w:t>
            </w:r>
          </w:p>
        </w:tc>
        <w:tc>
          <w:tcPr>
            <w:tcW w:w="1503" w:type="dxa"/>
          </w:tcPr>
          <w:p w14:paraId="0D4BE30D" w14:textId="604020E8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10383" w14:paraId="3CA9B8B3" w14:textId="77777777" w:rsidTr="00953C5C">
        <w:tc>
          <w:tcPr>
            <w:tcW w:w="2290" w:type="dxa"/>
          </w:tcPr>
          <w:p w14:paraId="6E1A9783" w14:textId="536220A6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TRAC</w:t>
            </w:r>
          </w:p>
        </w:tc>
        <w:tc>
          <w:tcPr>
            <w:tcW w:w="1399" w:type="dxa"/>
          </w:tcPr>
          <w:p w14:paraId="0D335D7A" w14:textId="25D20DD5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969" w:type="dxa"/>
          </w:tcPr>
          <w:p w14:paraId="0695BF8E" w14:textId="07B12509" w:rsidR="00710383" w:rsidRDefault="00710383" w:rsidP="003D7F1F">
            <w:pPr>
              <w:rPr>
                <w:lang w:val="en-GB"/>
              </w:rPr>
            </w:pPr>
            <w:r>
              <w:rPr>
                <w:lang w:val="en-GB"/>
              </w:rPr>
              <w:t>Telecom</w:t>
            </w:r>
          </w:p>
        </w:tc>
        <w:tc>
          <w:tcPr>
            <w:tcW w:w="1503" w:type="dxa"/>
          </w:tcPr>
          <w:p w14:paraId="39E260D6" w14:textId="173B49A9" w:rsidR="00710383" w:rsidRDefault="00710383" w:rsidP="003D7F1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14:paraId="31143ADE" w14:textId="77777777" w:rsidR="00710383" w:rsidRDefault="00710383" w:rsidP="004F4949">
      <w:pPr>
        <w:rPr>
          <w:lang w:val="en-GB"/>
        </w:rPr>
      </w:pPr>
    </w:p>
    <w:p w14:paraId="5A79CD91" w14:textId="77777777" w:rsidR="00710383" w:rsidRDefault="00710383" w:rsidP="004F4949">
      <w:pPr>
        <w:rPr>
          <w:lang w:val="en-GB"/>
        </w:rPr>
      </w:pPr>
    </w:p>
    <w:p w14:paraId="06697B4D" w14:textId="37E5DD1C" w:rsidR="00710383" w:rsidRDefault="00710383" w:rsidP="00710383">
      <w:pPr>
        <w:pStyle w:val="Heading1"/>
        <w:rPr>
          <w:lang w:val="en-GB"/>
        </w:rPr>
      </w:pPr>
      <w:r>
        <w:rPr>
          <w:lang w:val="en-GB"/>
        </w:rPr>
        <w:t>Interests</w:t>
      </w:r>
    </w:p>
    <w:p w14:paraId="6EBC1306" w14:textId="77777777" w:rsidR="00710383" w:rsidRPr="00710383" w:rsidRDefault="00710383" w:rsidP="00710383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710383">
        <w:rPr>
          <w:rFonts w:ascii="Tahoma" w:hAnsi="Tahoma" w:cs="Tahoma"/>
          <w:color w:val="6C6C6C"/>
          <w:lang w:val="en-GB"/>
        </w:rPr>
        <w:t xml:space="preserve">Image processing, parallel computing, code optimization, hardware acceleration, hardware emulation, sensors fusion, control theory </w:t>
      </w:r>
    </w:p>
    <w:p w14:paraId="4B30DFA8" w14:textId="77777777" w:rsidR="00BC455A" w:rsidRDefault="00BC455A" w:rsidP="00710383">
      <w:pPr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  <w:sectPr w:rsidR="00BC455A" w:rsidSect="00691927"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14:paraId="17ABE110" w14:textId="1F347B89" w:rsidR="00710383" w:rsidRDefault="00BC455A" w:rsidP="00BC455A">
      <w:pPr>
        <w:pStyle w:val="Heading1"/>
        <w:rPr>
          <w:lang w:val="en-GB"/>
        </w:rPr>
      </w:pPr>
      <w:r>
        <w:rPr>
          <w:lang w:val="en-GB"/>
        </w:rPr>
        <w:lastRenderedPageBreak/>
        <w:t>Project Examples</w:t>
      </w:r>
    </w:p>
    <w:p w14:paraId="60A759BA" w14:textId="4C8721CE" w:rsidR="00BC455A" w:rsidRDefault="00BC455A" w:rsidP="00E92E38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Product key generator and key decryption (AES) for software feature protection, C</w:t>
      </w:r>
      <w:r>
        <w:rPr>
          <w:rFonts w:ascii="Tahoma" w:hAnsi="Tahoma" w:cs="Tahoma"/>
          <w:color w:val="6C6C6C"/>
          <w:lang w:val="en-GB"/>
        </w:rPr>
        <w:t>++</w:t>
      </w:r>
      <w:r w:rsidRPr="00BC455A">
        <w:rPr>
          <w:rFonts w:ascii="Tahoma" w:hAnsi="Tahoma" w:cs="Tahoma"/>
          <w:color w:val="6C6C6C"/>
          <w:lang w:val="en-GB"/>
        </w:rPr>
        <w:t xml:space="preserve"> and C#</w:t>
      </w:r>
    </w:p>
    <w:p w14:paraId="3140E14A" w14:textId="0F2A2172" w:rsidR="00BC455A" w:rsidRPr="00BC455A" w:rsidRDefault="00BC455A" w:rsidP="00E92E38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RTOS firmware development for super speed USB 3.0 interfacing.</w:t>
      </w:r>
    </w:p>
    <w:p w14:paraId="18C0A1BD" w14:textId="5AAC0125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Video Streaming using GStreamer API on an ARM Cortex A9 (i.MX6). The stream was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  <w:r w:rsidRPr="00BC455A">
        <w:rPr>
          <w:rFonts w:ascii="Tahoma" w:hAnsi="Tahoma" w:cs="Tahoma"/>
          <w:color w:val="6C6C6C"/>
          <w:lang w:val="en-GB"/>
        </w:rPr>
        <w:t xml:space="preserve">compressed with h.264 utilizing the i-MX6’s hardware VPU.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31099352" w14:textId="0F841F28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 xml:space="preserve">Developed a 3D engine on a 16-bit PIC MCU which has 2D graphic hardware acceleration. This was done to demonstrate the capabilities of this MCU and its 2D support.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57658B74" w14:textId="1D39E008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>C</w:t>
      </w:r>
      <w:r>
        <w:rPr>
          <w:rFonts w:ascii="Tahoma" w:hAnsi="Tahoma" w:cs="Tahoma"/>
          <w:color w:val="6C6C6C"/>
          <w:lang w:val="en-GB"/>
        </w:rPr>
        <w:t>++</w:t>
      </w:r>
      <w:r w:rsidRPr="00BC455A">
        <w:rPr>
          <w:rFonts w:ascii="Tahoma" w:hAnsi="Tahoma" w:cs="Tahoma"/>
          <w:color w:val="6C6C6C"/>
          <w:lang w:val="en-GB"/>
        </w:rPr>
        <w:t xml:space="preserve"> library development on Windows for a custom made controller board. Also developed a C# wrapper for easier implementation for the customer.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6DA3B2BC" w14:textId="77777777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 xml:space="preserve">Firmware and driver development for a custom lift system including PID regulation. Also with C# support.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6324B09E" w14:textId="210FA8EE" w:rsidR="00BC455A" w:rsidRPr="00BC455A" w:rsidRDefault="00BC455A" w:rsidP="006B79AC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lang w:val="en-GB"/>
        </w:rPr>
        <w:t xml:space="preserve">Designed and developed an automated production test software in C# to support the many different hardware devices in a biometric </w:t>
      </w:r>
      <w:r w:rsidRPr="00BC455A">
        <w:rPr>
          <w:lang w:val="en-GB"/>
        </w:rPr>
        <w:t>enrolment system.</w:t>
      </w:r>
    </w:p>
    <w:p w14:paraId="7D438C99" w14:textId="77777777" w:rsidR="00BC455A" w:rsidRDefault="00BC455A" w:rsidP="004E4153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ab/>
      </w:r>
      <w:r w:rsidRPr="00BC455A">
        <w:rPr>
          <w:rFonts w:ascii="Tahoma" w:hAnsi="Tahoma" w:cs="Tahoma"/>
          <w:color w:val="6C6C6C"/>
          <w:lang w:val="en-GB"/>
        </w:rPr>
        <w:tab/>
        <w:t>Designed and developed an automated production test framework in C# which is modular and scalable in the sense that hardware modules, communication protocols, test equipment and test cases can be configured and loaded at runtime. The purpose was to have a general framework to test several different products with different test equipment as well as adding new test cases without having to change the production test software.</w:t>
      </w:r>
    </w:p>
    <w:p w14:paraId="35E81F08" w14:textId="2DABC211" w:rsidR="00BC455A" w:rsidRPr="00BC455A" w:rsidRDefault="00BC455A" w:rsidP="006B6B93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ab/>
      </w:r>
      <w:r w:rsidRPr="00BC455A">
        <w:rPr>
          <w:rFonts w:ascii="Tahoma" w:hAnsi="Tahoma" w:cs="Tahoma"/>
          <w:color w:val="6C6C6C"/>
          <w:lang w:val="en-GB"/>
        </w:rPr>
        <w:tab/>
        <w:t xml:space="preserve">Developed an Ethernet 10/100 device (PCB) using Altium designer.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23222777" w14:textId="77777777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BC455A">
        <w:rPr>
          <w:rFonts w:ascii="Tahoma" w:hAnsi="Tahoma" w:cs="Tahoma"/>
          <w:color w:val="6C6C6C"/>
          <w:lang w:val="en-GB"/>
        </w:rPr>
        <w:t xml:space="preserve">Developed a USB dongle using Altium designer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1F9F15D9" w14:textId="4DD79B5B" w:rsidR="00BC455A" w:rsidRPr="00BC455A" w:rsidRDefault="00BC455A" w:rsidP="00BC455A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>
        <w:rPr>
          <w:rFonts w:ascii="Tahoma" w:hAnsi="Tahoma" w:cs="Tahoma"/>
          <w:color w:val="6C6C6C"/>
          <w:lang w:val="en-GB"/>
        </w:rPr>
        <w:t>Integrated a COM framework into Java using J</w:t>
      </w:r>
      <w:r w:rsidRPr="00BC455A">
        <w:rPr>
          <w:rFonts w:ascii="Tahoma" w:hAnsi="Tahoma" w:cs="Tahoma"/>
          <w:color w:val="6C6C6C"/>
          <w:lang w:val="en-GB"/>
        </w:rPr>
        <w:t xml:space="preserve">acoZoom. </w:t>
      </w:r>
      <w:r w:rsidRPr="00BC455A">
        <w:rPr>
          <w:rFonts w:ascii="MS Mincho" w:eastAsia="MS Mincho" w:hAnsi="MS Mincho" w:cs="MS Mincho"/>
          <w:color w:val="6C6C6C"/>
          <w:lang w:val="en-GB"/>
        </w:rPr>
        <w:t> </w:t>
      </w:r>
    </w:p>
    <w:p w14:paraId="2D011FFA" w14:textId="77777777" w:rsidR="00BC455A" w:rsidRDefault="00BC455A" w:rsidP="00BC455A">
      <w:pPr>
        <w:rPr>
          <w:lang w:val="en-GB"/>
        </w:rPr>
      </w:pPr>
    </w:p>
    <w:p w14:paraId="4038F504" w14:textId="641C71AB" w:rsidR="00C84A57" w:rsidRDefault="00C84A57" w:rsidP="00C84A57">
      <w:pPr>
        <w:pStyle w:val="Heading1"/>
        <w:rPr>
          <w:lang w:val="en-GB"/>
        </w:rPr>
      </w:pPr>
      <w:r>
        <w:rPr>
          <w:lang w:val="en-GB"/>
        </w:rPr>
        <w:t>Courses</w:t>
      </w:r>
    </w:p>
    <w:p w14:paraId="32419772" w14:textId="6CF67BB5" w:rsidR="00C84A57" w:rsidRDefault="00BB5F20" w:rsidP="00BB5F20">
      <w:pPr>
        <w:pStyle w:val="ListBullet"/>
        <w:rPr>
          <w:lang w:val="en-GB"/>
        </w:rPr>
      </w:pPr>
      <w:r>
        <w:rPr>
          <w:lang w:val="en-GB"/>
        </w:rPr>
        <w:t>.NET Design Patterns – 4 days</w:t>
      </w:r>
    </w:p>
    <w:p w14:paraId="1C07A94C" w14:textId="46EDFF0B" w:rsidR="00BB5F20" w:rsidRDefault="00BB5F20" w:rsidP="00BB5F20">
      <w:pPr>
        <w:pStyle w:val="ListBullet"/>
        <w:rPr>
          <w:lang w:val="en-GB"/>
        </w:rPr>
      </w:pPr>
      <w:r>
        <w:rPr>
          <w:lang w:val="en-GB"/>
        </w:rPr>
        <w:t>Linux Device Drivers – 2 days</w:t>
      </w:r>
    </w:p>
    <w:p w14:paraId="2C5EABB5" w14:textId="40F13AA1" w:rsidR="00BB5F20" w:rsidRDefault="00BB5F20" w:rsidP="00BB5F20">
      <w:pPr>
        <w:pStyle w:val="ListBullet"/>
        <w:rPr>
          <w:lang w:val="en-GB"/>
        </w:rPr>
      </w:pPr>
      <w:r>
        <w:rPr>
          <w:lang w:val="en-GB"/>
        </w:rPr>
        <w:t>PSoC Capacitive Sense – 1 day</w:t>
      </w:r>
    </w:p>
    <w:p w14:paraId="65656DB1" w14:textId="77777777" w:rsidR="007323FA" w:rsidRDefault="007323FA" w:rsidP="007323FA">
      <w:pPr>
        <w:pStyle w:val="ListBullet"/>
        <w:numPr>
          <w:ilvl w:val="0"/>
          <w:numId w:val="0"/>
        </w:numPr>
        <w:ind w:left="216" w:hanging="216"/>
        <w:rPr>
          <w:lang w:val="en-GB"/>
        </w:rPr>
      </w:pPr>
    </w:p>
    <w:p w14:paraId="25A1D0DC" w14:textId="77777777" w:rsidR="007323FA" w:rsidRDefault="007323FA" w:rsidP="007323FA">
      <w:pPr>
        <w:pStyle w:val="ListBullet"/>
        <w:numPr>
          <w:ilvl w:val="0"/>
          <w:numId w:val="0"/>
        </w:numPr>
        <w:ind w:left="216" w:hanging="216"/>
        <w:rPr>
          <w:lang w:val="en-GB"/>
        </w:rPr>
        <w:sectPr w:rsidR="007323FA" w:rsidSect="00691927">
          <w:pgSz w:w="11907" w:h="16839" w:code="9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14:paraId="7F2E07D2" w14:textId="7A4BE931" w:rsidR="007323FA" w:rsidRDefault="007323FA" w:rsidP="007323FA">
      <w:pPr>
        <w:pStyle w:val="Heading1"/>
        <w:rPr>
          <w:lang w:val="en-GB"/>
        </w:rPr>
      </w:pPr>
      <w:r>
        <w:rPr>
          <w:lang w:val="en-GB"/>
        </w:rPr>
        <w:lastRenderedPageBreak/>
        <w:t>Project logs</w:t>
      </w:r>
    </w:p>
    <w:p w14:paraId="4BD660C9" w14:textId="5F6E1CB0" w:rsidR="007323FA" w:rsidRDefault="007323FA" w:rsidP="007323FA">
      <w:pPr>
        <w:rPr>
          <w:b/>
        </w:rPr>
      </w:pPr>
      <w:r>
        <w:rPr>
          <w:b/>
        </w:rPr>
        <w:t xml:space="preserve">Embedded Software Engineer at BitSim AB                              </w:t>
      </w:r>
      <w:r>
        <w:rPr>
          <w:b/>
        </w:rPr>
        <w:t xml:space="preserve">                               </w:t>
      </w:r>
      <w:r>
        <w:rPr>
          <w:b/>
        </w:rPr>
        <w:t xml:space="preserve">2015 </w:t>
      </w:r>
      <w:r>
        <w:rPr>
          <w:b/>
        </w:rPr>
        <w:t>–</w:t>
      </w:r>
      <w:r>
        <w:rPr>
          <w:b/>
        </w:rPr>
        <w:t xml:space="preserve"> 2016</w:t>
      </w:r>
    </w:p>
    <w:p w14:paraId="38EC786F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Firmware development on ARM9 – USB3 interfacing</w:t>
      </w:r>
    </w:p>
    <w:p w14:paraId="5D0F9BAB" w14:textId="77777777" w:rsid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Firmware development on EFM32TG (Co</w:t>
      </w:r>
      <w:r>
        <w:rPr>
          <w:lang w:val="en-GB"/>
        </w:rPr>
        <w:t>rtex-M3)</w:t>
      </w:r>
    </w:p>
    <w:p w14:paraId="50CBE2F9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Windows and Linux library development (SPI host)</w:t>
      </w:r>
    </w:p>
    <w:p w14:paraId="35AC3111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Test applications for functional testing</w:t>
      </w:r>
    </w:p>
    <w:p w14:paraId="19C9CDBE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Electronic design, developed a PCB board for Ethernet 10/100 application</w:t>
      </w:r>
    </w:p>
    <w:p w14:paraId="1C131782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Electronic design (PCB) and firmware design on EFM8UB (USB dongle device).</w:t>
      </w:r>
    </w:p>
    <w:p w14:paraId="610D9AC0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Architectural design and implementation of an automated production test framework to support testing of all these products and future products in a production line.</w:t>
      </w:r>
    </w:p>
    <w:p w14:paraId="627C617C" w14:textId="77777777" w:rsidR="007323FA" w:rsidRP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>Software and hardware upgrade on X-ray machine. WES7 image build.</w:t>
      </w:r>
    </w:p>
    <w:p w14:paraId="6CF1DC68" w14:textId="58B4B447" w:rsidR="007323FA" w:rsidRDefault="007323FA" w:rsidP="007323FA">
      <w:pPr>
        <w:pStyle w:val="ListBullet"/>
        <w:rPr>
          <w:lang w:val="en-GB"/>
        </w:rPr>
      </w:pPr>
      <w:r w:rsidRPr="007323FA">
        <w:rPr>
          <w:lang w:val="en-GB"/>
        </w:rPr>
        <w:t xml:space="preserve">Product key generator and key decryption for protecting software features </w:t>
      </w:r>
    </w:p>
    <w:p w14:paraId="4802D747" w14:textId="77777777" w:rsidR="00270A82" w:rsidRDefault="00270A82" w:rsidP="007323FA">
      <w:pPr>
        <w:rPr>
          <w:b/>
        </w:rPr>
      </w:pPr>
    </w:p>
    <w:p w14:paraId="53305721" w14:textId="77777777" w:rsidR="007323FA" w:rsidRDefault="007323FA" w:rsidP="007323FA">
      <w:pPr>
        <w:rPr>
          <w:b/>
        </w:rPr>
      </w:pPr>
      <w:r>
        <w:rPr>
          <w:b/>
        </w:rPr>
        <w:t>Embedded Software Engineer at Speed Identity AB                                                2012 - 2015</w:t>
      </w:r>
    </w:p>
    <w:p w14:paraId="3BC57F16" w14:textId="77777777" w:rsidR="00AD4796" w:rsidRPr="00AD4796" w:rsidRDefault="007323FA" w:rsidP="001939A1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AD4796">
        <w:rPr>
          <w:lang w:val="en-GB"/>
        </w:rPr>
        <w:t xml:space="preserve">Integration of 3rd party drivers/libraries to higher level languages for devices such as cameras, fingerprint readers, signature devices etc. </w:t>
      </w:r>
    </w:p>
    <w:p w14:paraId="0C064006" w14:textId="22A94C94" w:rsidR="007323FA" w:rsidRPr="00AD4796" w:rsidRDefault="007323FA" w:rsidP="001939A1">
      <w:pPr>
        <w:pStyle w:val="ListBullet"/>
        <w:widowControl w:val="0"/>
        <w:autoSpaceDE w:val="0"/>
        <w:autoSpaceDN w:val="0"/>
        <w:adjustRightInd w:val="0"/>
        <w:spacing w:after="240" w:line="320" w:lineRule="atLeast"/>
        <w:rPr>
          <w:rFonts w:ascii="Tahoma" w:hAnsi="Tahoma" w:cs="Tahoma"/>
          <w:color w:val="6C6C6C"/>
          <w:lang w:val="en-GB"/>
        </w:rPr>
      </w:pPr>
      <w:r w:rsidRPr="00AD4796">
        <w:rPr>
          <w:rFonts w:ascii="Tahoma" w:hAnsi="Tahoma" w:cs="Tahoma"/>
          <w:color w:val="6C6C6C"/>
          <w:lang w:val="en-GB"/>
        </w:rPr>
        <w:t>Improving camera images of different cameras to get a good picture of a human face both in a biometric perspective but also from an end-customer perspective. The improvements were</w:t>
      </w:r>
      <w:r w:rsidRPr="00AD4796">
        <w:rPr>
          <w:rFonts w:ascii="Century Gothic" w:hAnsi="Century Gothic" w:cs="Century Gothic"/>
          <w:color w:val="000000"/>
          <w:sz w:val="29"/>
          <w:szCs w:val="29"/>
          <w:lang w:val="en-GB"/>
        </w:rPr>
        <w:t xml:space="preserve"> </w:t>
      </w:r>
      <w:r w:rsidRPr="00AD4796">
        <w:rPr>
          <w:rFonts w:ascii="Tahoma" w:hAnsi="Tahoma" w:cs="Tahoma"/>
          <w:color w:val="6C6C6C"/>
          <w:lang w:val="en-GB"/>
        </w:rPr>
        <w:t xml:space="preserve">done by tweaking camera parameters, reduce noise and developing auto-features to adapt to the photographed object and environment changes such as surrounding light conditions. </w:t>
      </w:r>
    </w:p>
    <w:p w14:paraId="3201964A" w14:textId="77777777" w:rsidR="007323FA" w:rsidRDefault="007323FA" w:rsidP="007323FA">
      <w:pPr>
        <w:widowControl w:val="0"/>
        <w:autoSpaceDE w:val="0"/>
        <w:autoSpaceDN w:val="0"/>
        <w:adjustRightInd w:val="0"/>
        <w:spacing w:after="240" w:line="320" w:lineRule="atLeast"/>
        <w:rPr>
          <w:b/>
        </w:rPr>
      </w:pPr>
    </w:p>
    <w:p w14:paraId="19B50AF3" w14:textId="77777777" w:rsidR="007323FA" w:rsidRDefault="007323FA" w:rsidP="007323FA">
      <w:pPr>
        <w:pStyle w:val="ListBullet"/>
        <w:numPr>
          <w:ilvl w:val="0"/>
          <w:numId w:val="0"/>
        </w:numPr>
        <w:ind w:left="216" w:hanging="216"/>
        <w:rPr>
          <w:b/>
        </w:rPr>
      </w:pPr>
      <w:r>
        <w:rPr>
          <w:b/>
        </w:rPr>
        <w:t>System Developer at Combitech AB                                                                           2011 - 2012</w:t>
      </w:r>
    </w:p>
    <w:p w14:paraId="797A05BE" w14:textId="1DDECC12" w:rsidR="007323FA" w:rsidRDefault="007323FA" w:rsidP="007323FA">
      <w:pPr>
        <w:rPr>
          <w:lang w:val="en-GB"/>
        </w:rPr>
      </w:pPr>
      <w:r>
        <w:rPr>
          <w:lang w:val="en-GB"/>
        </w:rPr>
        <w:t>Software development and maintenance at Ericsson AB working with time synchronization in radio base stations.</w:t>
      </w:r>
      <w:r w:rsidR="00112559">
        <w:rPr>
          <w:lang w:val="en-GB"/>
        </w:rPr>
        <w:t xml:space="preserve"> My main responsibility was maintenance and upgrades of GPS as well as the FPGA interface.</w:t>
      </w:r>
    </w:p>
    <w:p w14:paraId="01D97258" w14:textId="77777777" w:rsidR="00270A82" w:rsidRDefault="00270A82" w:rsidP="007323FA">
      <w:pPr>
        <w:rPr>
          <w:lang w:val="en-GB"/>
        </w:rPr>
      </w:pPr>
    </w:p>
    <w:p w14:paraId="0E0456AA" w14:textId="4F65F9B9" w:rsidR="00270A82" w:rsidRDefault="00270A82" w:rsidP="007323FA">
      <w:pPr>
        <w:rPr>
          <w:b/>
          <w:lang w:val="en-GB"/>
        </w:rPr>
      </w:pPr>
      <w:r>
        <w:rPr>
          <w:b/>
          <w:lang w:val="en-GB"/>
        </w:rPr>
        <w:t>Master Thesis</w:t>
      </w:r>
      <w:r w:rsidR="00F51A4B">
        <w:rPr>
          <w:b/>
          <w:lang w:val="en-GB"/>
        </w:rPr>
        <w:t xml:space="preserve"> – Voice Processor with echo cancelation</w:t>
      </w:r>
      <w:r w:rsidR="00A14373">
        <w:rPr>
          <w:b/>
          <w:lang w:val="en-GB"/>
        </w:rPr>
        <w:t xml:space="preserve">                                                      2011</w:t>
      </w:r>
    </w:p>
    <w:p w14:paraId="72737C79" w14:textId="02CEFB74" w:rsidR="00AD4796" w:rsidRPr="00AD4796" w:rsidRDefault="00AD4796" w:rsidP="00AD4796">
      <w:pPr>
        <w:pStyle w:val="ListBullet"/>
        <w:rPr>
          <w:lang w:val="en-GB"/>
        </w:rPr>
      </w:pPr>
      <w:r>
        <w:rPr>
          <w:rFonts w:ascii="Century Gothic" w:hAnsi="Century Gothic" w:cs="Century Gothic"/>
          <w:color w:val="000000"/>
          <w:sz w:val="29"/>
          <w:szCs w:val="29"/>
          <w:lang w:val="en-GB"/>
        </w:rPr>
        <w:tab/>
      </w:r>
      <w:r>
        <w:rPr>
          <w:rFonts w:ascii="Century Gothic" w:hAnsi="Century Gothic" w:cs="Century Gothic"/>
          <w:color w:val="000000"/>
          <w:sz w:val="29"/>
          <w:szCs w:val="29"/>
          <w:lang w:val="en-GB"/>
        </w:rPr>
        <w:tab/>
      </w:r>
      <w:r w:rsidRPr="00AD4796">
        <w:rPr>
          <w:lang w:val="en-GB"/>
        </w:rPr>
        <w:t xml:space="preserve">Implementing the </w:t>
      </w:r>
      <w:r w:rsidR="002B3EB3">
        <w:rPr>
          <w:lang w:val="en-GB"/>
        </w:rPr>
        <w:t xml:space="preserve">soft </w:t>
      </w:r>
      <w:r w:rsidRPr="00AD4796">
        <w:rPr>
          <w:lang w:val="en-GB"/>
        </w:rPr>
        <w:t>DSP</w:t>
      </w:r>
      <w:r w:rsidR="000B5C9E">
        <w:rPr>
          <w:lang w:val="en-GB"/>
        </w:rPr>
        <w:t xml:space="preserve"> voice</w:t>
      </w:r>
      <w:r w:rsidRPr="00AD4796">
        <w:rPr>
          <w:lang w:val="en-GB"/>
        </w:rPr>
        <w:t xml:space="preserve"> processor on an FPGA from block schematic design </w:t>
      </w:r>
      <w:r w:rsidRPr="00AD4796">
        <w:rPr>
          <w:rFonts w:ascii="MS Mincho" w:eastAsia="MS Mincho" w:hAnsi="MS Mincho" w:cs="MS Mincho"/>
          <w:lang w:val="en-GB"/>
        </w:rPr>
        <w:t> </w:t>
      </w:r>
    </w:p>
    <w:p w14:paraId="4D3CD6E6" w14:textId="47087B74" w:rsidR="00AD4796" w:rsidRDefault="00AD4796" w:rsidP="00292ACB">
      <w:pPr>
        <w:pStyle w:val="ListBullet"/>
        <w:rPr>
          <w:lang w:val="en-GB"/>
        </w:rPr>
      </w:pPr>
      <w:r w:rsidRPr="00AD4796">
        <w:rPr>
          <w:lang w:val="en-GB"/>
        </w:rPr>
        <w:t xml:space="preserve">PCB interface between </w:t>
      </w:r>
      <w:r w:rsidR="000B5C9E">
        <w:rPr>
          <w:lang w:val="en-GB"/>
        </w:rPr>
        <w:t xml:space="preserve">an </w:t>
      </w:r>
      <w:r w:rsidRPr="00AD4796">
        <w:rPr>
          <w:lang w:val="en-GB"/>
        </w:rPr>
        <w:t xml:space="preserve">ARM11 </w:t>
      </w:r>
      <w:r w:rsidRPr="00AD4796">
        <w:rPr>
          <w:lang w:val="en-GB"/>
        </w:rPr>
        <w:t>board and the XILINX FPGA board</w:t>
      </w:r>
    </w:p>
    <w:p w14:paraId="179CC0AF" w14:textId="77777777" w:rsidR="00AD4796" w:rsidRDefault="00AD4796" w:rsidP="00AD4796">
      <w:pPr>
        <w:pStyle w:val="ListBullet"/>
        <w:rPr>
          <w:lang w:val="en-GB"/>
        </w:rPr>
      </w:pPr>
      <w:r w:rsidRPr="00AD4796">
        <w:rPr>
          <w:lang w:val="en-GB"/>
        </w:rPr>
        <w:t>Firmware for DSP processor using numerical machi</w:t>
      </w:r>
      <w:r>
        <w:rPr>
          <w:lang w:val="en-GB"/>
        </w:rPr>
        <w:t>ne code (no compiler available)</w:t>
      </w:r>
    </w:p>
    <w:p w14:paraId="6D4B4D43" w14:textId="6CF15ECE" w:rsidR="00AD4796" w:rsidRDefault="00AD4796" w:rsidP="00AD4796">
      <w:pPr>
        <w:pStyle w:val="ListBullet"/>
        <w:rPr>
          <w:lang w:val="en-GB"/>
        </w:rPr>
      </w:pPr>
      <w:r w:rsidRPr="00AD4796">
        <w:rPr>
          <w:lang w:val="en-GB"/>
        </w:rPr>
        <w:t xml:space="preserve">Linux kernel module for </w:t>
      </w:r>
      <w:r w:rsidR="002B3EB3">
        <w:rPr>
          <w:lang w:val="en-GB"/>
        </w:rPr>
        <w:t>communication between the ARM host and the</w:t>
      </w:r>
      <w:r>
        <w:rPr>
          <w:lang w:val="en-GB"/>
        </w:rPr>
        <w:t xml:space="preserve"> DSP</w:t>
      </w:r>
      <w:bookmarkStart w:id="0" w:name="_GoBack"/>
      <w:bookmarkEnd w:id="0"/>
    </w:p>
    <w:p w14:paraId="79AFB473" w14:textId="02CE6935" w:rsidR="00AD4796" w:rsidRPr="00AD4796" w:rsidRDefault="00AD4796" w:rsidP="00AD4796">
      <w:pPr>
        <w:pStyle w:val="ListBullet"/>
        <w:rPr>
          <w:lang w:val="en-GB"/>
        </w:rPr>
      </w:pPr>
      <w:r w:rsidRPr="00AD4796">
        <w:rPr>
          <w:lang w:val="en-GB"/>
        </w:rPr>
        <w:t xml:space="preserve">Demo application for ARM11 </w:t>
      </w:r>
      <w:r w:rsidR="0073276B">
        <w:rPr>
          <w:lang w:val="en-GB"/>
        </w:rPr>
        <w:t>to test and demonstrate the DSP</w:t>
      </w:r>
    </w:p>
    <w:sectPr w:rsidR="00AD4796" w:rsidRPr="00AD4796" w:rsidSect="00691927"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03781" w14:textId="77777777" w:rsidR="00736EDE" w:rsidRDefault="00736EDE">
      <w:pPr>
        <w:spacing w:after="0" w:line="240" w:lineRule="auto"/>
      </w:pPr>
      <w:r>
        <w:separator/>
      </w:r>
    </w:p>
  </w:endnote>
  <w:endnote w:type="continuationSeparator" w:id="0">
    <w:p w14:paraId="35EA9D62" w14:textId="77777777" w:rsidR="00736EDE" w:rsidRDefault="0073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altName w:val="Cordia New"/>
    <w:charset w:val="00"/>
    <w:family w:val="swiss"/>
    <w:pitch w:val="variable"/>
    <w:sig w:usb0="0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223E29E" w14:textId="77777777" w:rsidR="008115E5" w:rsidRDefault="00FE75C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479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A547F" w14:textId="77777777" w:rsidR="00736EDE" w:rsidRDefault="00736EDE">
      <w:pPr>
        <w:spacing w:after="0" w:line="240" w:lineRule="auto"/>
      </w:pPr>
      <w:r>
        <w:separator/>
      </w:r>
    </w:p>
  </w:footnote>
  <w:footnote w:type="continuationSeparator" w:id="0">
    <w:p w14:paraId="2622CE1E" w14:textId="77777777" w:rsidR="00736EDE" w:rsidRDefault="0073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56F1EB" w14:textId="77777777" w:rsidR="008115E5" w:rsidRDefault="00FE75C7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CA9DA1" wp14:editId="7B0E03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Ra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951035" id="Ram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6E52B3" w14:textId="77777777" w:rsidR="008115E5" w:rsidRDefault="00736EDE">
    <w:r>
      <w:rPr>
        <w:noProof/>
        <w:lang w:val="sv-SE" w:eastAsia="sv-SE"/>
      </w:rPr>
      <w:pict w14:anchorId="63ADFEAB">
        <v:group id="Grupp 4" o:spid="_x0000_s3074" alt="Title: Sidram med flik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Frame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reeform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50FD58B" w14:textId="77777777" w:rsidR="008115E5" w:rsidRDefault="00736EDE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2366419"/>
    <w:multiLevelType w:val="hybridMultilevel"/>
    <w:tmpl w:val="AC56CE1A"/>
    <w:lvl w:ilvl="0" w:tplc="A156D3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F23228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FA3F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1210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36E2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60CE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4CFF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0A29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3047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7748A008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BBFE9D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DA9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805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2C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AC8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64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5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2A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60B8D4B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5D9EEEE2" w:tentative="1">
      <w:start w:val="1"/>
      <w:numFmt w:val="lowerLetter"/>
      <w:lvlText w:val="%2."/>
      <w:lvlJc w:val="left"/>
      <w:pPr>
        <w:ind w:left="1440" w:hanging="360"/>
      </w:pPr>
    </w:lvl>
    <w:lvl w:ilvl="2" w:tplc="0AEAF750" w:tentative="1">
      <w:start w:val="1"/>
      <w:numFmt w:val="lowerRoman"/>
      <w:lvlText w:val="%3."/>
      <w:lvlJc w:val="right"/>
      <w:pPr>
        <w:ind w:left="2160" w:hanging="180"/>
      </w:pPr>
    </w:lvl>
    <w:lvl w:ilvl="3" w:tplc="593609EC" w:tentative="1">
      <w:start w:val="1"/>
      <w:numFmt w:val="decimal"/>
      <w:lvlText w:val="%4."/>
      <w:lvlJc w:val="left"/>
      <w:pPr>
        <w:ind w:left="2880" w:hanging="360"/>
      </w:pPr>
    </w:lvl>
    <w:lvl w:ilvl="4" w:tplc="F2122AA2" w:tentative="1">
      <w:start w:val="1"/>
      <w:numFmt w:val="lowerLetter"/>
      <w:lvlText w:val="%5."/>
      <w:lvlJc w:val="left"/>
      <w:pPr>
        <w:ind w:left="3600" w:hanging="360"/>
      </w:pPr>
    </w:lvl>
    <w:lvl w:ilvl="5" w:tplc="FBD258CC" w:tentative="1">
      <w:start w:val="1"/>
      <w:numFmt w:val="lowerRoman"/>
      <w:lvlText w:val="%6."/>
      <w:lvlJc w:val="right"/>
      <w:pPr>
        <w:ind w:left="4320" w:hanging="180"/>
      </w:pPr>
    </w:lvl>
    <w:lvl w:ilvl="6" w:tplc="DB9C9CA2" w:tentative="1">
      <w:start w:val="1"/>
      <w:numFmt w:val="decimal"/>
      <w:lvlText w:val="%7."/>
      <w:lvlJc w:val="left"/>
      <w:pPr>
        <w:ind w:left="5040" w:hanging="360"/>
      </w:pPr>
    </w:lvl>
    <w:lvl w:ilvl="7" w:tplc="92508FAC" w:tentative="1">
      <w:start w:val="1"/>
      <w:numFmt w:val="lowerLetter"/>
      <w:lvlText w:val="%8."/>
      <w:lvlJc w:val="left"/>
      <w:pPr>
        <w:ind w:left="5760" w:hanging="360"/>
      </w:pPr>
    </w:lvl>
    <w:lvl w:ilvl="8" w:tplc="3B126EE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24"/>
    <w:rsid w:val="000B5C9E"/>
    <w:rsid w:val="00112559"/>
    <w:rsid w:val="00146990"/>
    <w:rsid w:val="00270A82"/>
    <w:rsid w:val="002B3EB3"/>
    <w:rsid w:val="003225FB"/>
    <w:rsid w:val="00353C32"/>
    <w:rsid w:val="00483FA6"/>
    <w:rsid w:val="004F4949"/>
    <w:rsid w:val="005B4B46"/>
    <w:rsid w:val="00630E34"/>
    <w:rsid w:val="00687FD2"/>
    <w:rsid w:val="00710383"/>
    <w:rsid w:val="007323FA"/>
    <w:rsid w:val="0073276B"/>
    <w:rsid w:val="00736EDE"/>
    <w:rsid w:val="00793576"/>
    <w:rsid w:val="007B5BA0"/>
    <w:rsid w:val="00836D66"/>
    <w:rsid w:val="0086586B"/>
    <w:rsid w:val="00953C5C"/>
    <w:rsid w:val="00995750"/>
    <w:rsid w:val="00A14373"/>
    <w:rsid w:val="00AD4796"/>
    <w:rsid w:val="00B84024"/>
    <w:rsid w:val="00BB5F20"/>
    <w:rsid w:val="00BC455A"/>
    <w:rsid w:val="00C17DFA"/>
    <w:rsid w:val="00C84A57"/>
    <w:rsid w:val="00D67523"/>
    <w:rsid w:val="00DD5F8B"/>
    <w:rsid w:val="00F51A4B"/>
    <w:rsid w:val="00F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,"/>
  <w:listSeparator w:val=";"/>
  <w14:docId w14:val="37212A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23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Kontaktinfo">
    <w:name w:val="Kontakt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n">
    <w:name w:val="Namn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B84024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024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4F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johan.westlund@enmanskonsulterna.s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hanwestlund/Library/Containers/com.microsoft.Word/Data/Library/Caches/1053/TM10002074/Meritfo&#776;rteckning%20fetstil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99F1D-FFC9-AA4E-BD63-1580D2C8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Meritförteckning fetstil.dotx</Template>
  <TotalTime>16</TotalTime>
  <Pages>4</Pages>
  <Words>958</Words>
  <Characters>5466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Westlund</dc:creator>
  <cp:lastModifiedBy>Johan Westlund</cp:lastModifiedBy>
  <cp:revision>15</cp:revision>
  <cp:lastPrinted>2016-11-01T18:25:00Z</cp:lastPrinted>
  <dcterms:created xsi:type="dcterms:W3CDTF">2016-11-01T18:25:00Z</dcterms:created>
  <dcterms:modified xsi:type="dcterms:W3CDTF">2016-11-01T18:43:00Z</dcterms:modified>
</cp:coreProperties>
</file>